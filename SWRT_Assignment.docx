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4E" w:rsidRDefault="00A20FD5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E21F4E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Requirement</w:t>
      </w:r>
    </w:p>
    <w:p w:rsidR="00E21F4E" w:rsidRPr="00B02EB8" w:rsidRDefault="00C85104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5B5BC4" w:rsidP="00911129">
            <w:pPr>
              <w:pStyle w:val="HeadingLv2"/>
            </w:pPr>
            <w:r>
              <w:t>SWR</w:t>
            </w:r>
            <w:r w:rsidR="00BE3A45">
              <w:t>T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E21F4E" w:rsidP="00911129">
            <w:pPr>
              <w:pStyle w:val="HeadingLv2"/>
            </w:pPr>
            <w:r>
              <w:t>1.0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911129">
            <w:pPr>
              <w:pStyle w:val="HeadingLv2"/>
            </w:pP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D8229B" w:rsidP="005E64CE">
      <w:pPr>
        <w:jc w:val="center"/>
        <w:rPr>
          <w:bCs/>
          <w:lang w:val="en-US"/>
        </w:rPr>
      </w:pPr>
      <w:proofErr w:type="spellStart"/>
      <w:r>
        <w:rPr>
          <w:bCs/>
          <w:lang w:val="en-US"/>
        </w:rPr>
        <w:t>HaNoi</w:t>
      </w:r>
      <w:proofErr w:type="spellEnd"/>
      <w:r w:rsidR="00E21F4E">
        <w:rPr>
          <w:bCs/>
        </w:rPr>
        <w:t xml:space="preserve">, </w:t>
      </w:r>
      <w:r w:rsidR="00A84F6B">
        <w:rPr>
          <w:bCs/>
          <w:lang w:val="en-US"/>
        </w:rPr>
        <w:t>Oct</w:t>
      </w:r>
      <w:r w:rsidR="00E21F4E">
        <w:rPr>
          <w:bCs/>
        </w:rPr>
        <w:t>/</w:t>
      </w:r>
      <w:r w:rsidR="00A84F6B">
        <w:rPr>
          <w:bCs/>
          <w:lang w:val="en-US"/>
        </w:rPr>
        <w:t>2014</w:t>
      </w:r>
    </w:p>
    <w:p w:rsidR="00E21F4E" w:rsidRDefault="00E21F4E" w:rsidP="005E64CE">
      <w:pPr>
        <w:jc w:val="center"/>
        <w:rPr>
          <w:bCs/>
        </w:rPr>
      </w:pPr>
      <w:bookmarkStart w:id="0" w:name="_GoBack"/>
      <w:bookmarkEnd w:id="0"/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D8229B" w:rsidP="00D8229B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21F4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Mar</w:t>
            </w:r>
            <w:r w:rsidR="00E21F4E">
              <w:rPr>
                <w:rFonts w:ascii="Arial" w:hAnsi="Arial" w:cs="Arial"/>
              </w:rPr>
              <w:t>-201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504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A84F6B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20-Oct-2015</w:t>
            </w: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A84F6B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A84F6B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</w:t>
            </w: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Default="00E21F4E" w:rsidP="005E64CE">
      <w:r>
        <w:br w:type="page"/>
      </w:r>
    </w:p>
    <w:p w:rsidR="00E21F4E" w:rsidRDefault="00E21F4E"/>
    <w:p w:rsidR="00E21F4E" w:rsidRDefault="00E21F4E" w:rsidP="00151B68">
      <w:pPr>
        <w:pStyle w:val="Heading1"/>
      </w:pPr>
      <w:bookmarkStart w:id="1" w:name="_Toc293612095"/>
      <w:r>
        <w:t>Software Requirement</w:t>
      </w:r>
      <w:bookmarkEnd w:id="1"/>
      <w:r w:rsidR="00880C67">
        <w:t xml:space="preserve"> Clarify</w:t>
      </w:r>
    </w:p>
    <w:p w:rsidR="00E21F4E" w:rsidRDefault="00E21F4E" w:rsidP="00B858CC">
      <w:pPr>
        <w:rPr>
          <w:lang w:val="en-US"/>
        </w:rPr>
      </w:pPr>
      <w:r w:rsidRPr="007779F1">
        <w:rPr>
          <w:lang w:val="en-US"/>
        </w:rPr>
        <w:t xml:space="preserve">For this assignment you will </w:t>
      </w:r>
      <w:r w:rsidRPr="00216B59">
        <w:rPr>
          <w:b/>
          <w:highlight w:val="yellow"/>
          <w:lang w:val="en-US"/>
        </w:rPr>
        <w:t>work by group</w:t>
      </w:r>
      <w:r w:rsidRPr="007779F1">
        <w:rPr>
          <w:lang w:val="en-US"/>
        </w:rPr>
        <w:t xml:space="preserve"> to </w:t>
      </w:r>
      <w:r w:rsidR="00EC0727">
        <w:rPr>
          <w:lang w:val="en-US"/>
        </w:rPr>
        <w:t xml:space="preserve">perform the exercise as described below, </w:t>
      </w:r>
      <w:r w:rsidRPr="007779F1">
        <w:rPr>
          <w:lang w:val="en-US"/>
        </w:rPr>
        <w:t>on a</w:t>
      </w:r>
      <w:r w:rsidR="00EC0727">
        <w:rPr>
          <w:lang w:val="en-US"/>
        </w:rPr>
        <w:t xml:space="preserve"> topic assigned by your instructor</w:t>
      </w:r>
      <w:r w:rsidRPr="007779F1">
        <w:rPr>
          <w:lang w:val="en-US"/>
        </w:rPr>
        <w:t>.</w:t>
      </w:r>
    </w:p>
    <w:p w:rsidR="00E21F4E" w:rsidRDefault="00E21F4E" w:rsidP="007779F1">
      <w:pPr>
        <w:rPr>
          <w:lang w:val="en-US"/>
        </w:rPr>
      </w:pPr>
      <w:r>
        <w:rPr>
          <w:b/>
          <w:lang w:val="en-US"/>
        </w:rPr>
        <w:t>Topic</w:t>
      </w:r>
      <w:r w:rsidRPr="00B858CC">
        <w:rPr>
          <w:b/>
          <w:lang w:val="en-US"/>
        </w:rPr>
        <w:t>s</w:t>
      </w:r>
      <w:r>
        <w:rPr>
          <w:lang w:val="en-US"/>
        </w:rPr>
        <w:t>:</w:t>
      </w:r>
    </w:p>
    <w:p w:rsidR="00E21F4E" w:rsidRPr="007779F1" w:rsidRDefault="00580660" w:rsidP="00580660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580660">
        <w:rPr>
          <w:rFonts w:ascii="Arial" w:hAnsi="Arial"/>
          <w:color w:val="auto"/>
          <w:sz w:val="22"/>
          <w:szCs w:val="22"/>
          <w:lang w:val="en-US"/>
        </w:rPr>
        <w:t>Client Creation_SWRT_Ass1</w:t>
      </w:r>
    </w:p>
    <w:p w:rsidR="00580660" w:rsidRDefault="00580660" w:rsidP="00B858CC">
      <w:pPr>
        <w:rPr>
          <w:b/>
          <w:lang w:val="en-US"/>
        </w:rPr>
      </w:pPr>
    </w:p>
    <w:p w:rsidR="00E21F4E" w:rsidRDefault="00E21F4E" w:rsidP="00B858CC">
      <w:pPr>
        <w:rPr>
          <w:lang w:val="en-US"/>
        </w:rPr>
      </w:pPr>
      <w:r>
        <w:rPr>
          <w:b/>
          <w:lang w:val="en-US"/>
        </w:rPr>
        <w:t>Guide</w:t>
      </w:r>
      <w:r>
        <w:rPr>
          <w:lang w:val="en-US"/>
        </w:rPr>
        <w:t>:</w:t>
      </w:r>
    </w:p>
    <w:p w:rsidR="00BE3A45" w:rsidRDefault="00BE3A45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There are some software requirement, tester must read carefully and do assignment 1</w:t>
      </w:r>
    </w:p>
    <w:p w:rsidR="00BE3A45" w:rsidRDefault="00BE3A45" w:rsidP="00BE3A45">
      <w:pPr>
        <w:pStyle w:val="Default"/>
        <w:numPr>
          <w:ilvl w:val="0"/>
          <w:numId w:val="23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Fill in requirement information to template.</w:t>
      </w:r>
    </w:p>
    <w:p w:rsidR="00BE3A45" w:rsidRDefault="00BE3A45" w:rsidP="00BE3A45">
      <w:pPr>
        <w:pStyle w:val="Default"/>
        <w:numPr>
          <w:ilvl w:val="0"/>
          <w:numId w:val="23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List requirement questions to template</w:t>
      </w:r>
    </w:p>
    <w:p w:rsidR="00BE3A45" w:rsidRDefault="00BE3A45" w:rsidP="00BE3A45">
      <w:pPr>
        <w:pStyle w:val="Default"/>
        <w:numPr>
          <w:ilvl w:val="0"/>
          <w:numId w:val="23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Using requirement review checklist to review requirement document and fill information to review checklist</w:t>
      </w:r>
    </w:p>
    <w:p w:rsidR="00BE3A45" w:rsidRDefault="00BE3A45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Default="00BE3A45" w:rsidP="00A61BCA">
      <w:pPr>
        <w:rPr>
          <w:lang w:val="en-US"/>
        </w:rPr>
      </w:pPr>
      <w:r>
        <w:rPr>
          <w:lang w:val="en-US"/>
        </w:rPr>
        <w:t xml:space="preserve">During assignment </w:t>
      </w:r>
      <w:r w:rsidR="00E21F4E" w:rsidRPr="00A61BCA">
        <w:rPr>
          <w:lang w:val="en-US"/>
        </w:rPr>
        <w:t>you will get important guidelines from your Teacher Assistant on how to do well for this assignment.</w:t>
      </w:r>
    </w:p>
    <w:p w:rsidR="00E21F4E" w:rsidRPr="00A61BCA" w:rsidRDefault="00E21F4E" w:rsidP="00A61BCA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A61BCA" w:rsidRDefault="00EC0727" w:rsidP="00A61BCA">
      <w:pPr>
        <w:rPr>
          <w:b/>
          <w:lang w:val="en-US"/>
        </w:rPr>
      </w:pPr>
      <w:r>
        <w:rPr>
          <w:b/>
          <w:lang w:val="en-US"/>
        </w:rPr>
        <w:t xml:space="preserve">Exercises: </w:t>
      </w:r>
    </w:p>
    <w:p w:rsidR="009B10C4" w:rsidRDefault="00FC57DA" w:rsidP="00FC57D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1</w:t>
      </w:r>
      <w:r w:rsidRPr="00FC57DA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st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D667F8">
        <w:rPr>
          <w:rFonts w:ascii="Arial" w:hAnsi="Arial"/>
          <w:b/>
          <w:color w:val="auto"/>
          <w:sz w:val="22"/>
          <w:szCs w:val="22"/>
          <w:lang w:val="en-US"/>
        </w:rPr>
        <w:t>C</w:t>
      </w:r>
      <w:r w:rsidR="00D667F8" w:rsidRPr="00D667F8">
        <w:rPr>
          <w:rFonts w:ascii="Arial" w:hAnsi="Arial"/>
          <w:b/>
          <w:color w:val="auto"/>
          <w:sz w:val="22"/>
          <w:szCs w:val="22"/>
          <w:lang w:val="en-US"/>
        </w:rPr>
        <w:t>reate Q&amp;As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147812" w:rsidRDefault="009B10C4" w:rsidP="00147812">
      <w:pPr>
        <w:pStyle w:val="Default"/>
        <w:numPr>
          <w:ilvl w:val="0"/>
          <w:numId w:val="21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 w:rsidRPr="009B10C4">
        <w:rPr>
          <w:rFonts w:ascii="Arial" w:hAnsi="Arial"/>
          <w:color w:val="auto"/>
          <w:sz w:val="22"/>
          <w:szCs w:val="22"/>
          <w:lang w:val="en-US"/>
        </w:rPr>
        <w:t xml:space="preserve">Study the </w:t>
      </w:r>
      <w:r w:rsidR="00BE3A45">
        <w:rPr>
          <w:rFonts w:ascii="Arial" w:hAnsi="Arial"/>
          <w:color w:val="auto"/>
          <w:sz w:val="22"/>
          <w:szCs w:val="22"/>
          <w:lang w:val="en-US"/>
        </w:rPr>
        <w:t>Requirement</w:t>
      </w:r>
      <w:r w:rsidRPr="009B10C4">
        <w:rPr>
          <w:rFonts w:ascii="Arial" w:hAnsi="Arial"/>
          <w:color w:val="auto"/>
          <w:sz w:val="22"/>
          <w:szCs w:val="22"/>
          <w:lang w:val="en-US"/>
        </w:rPr>
        <w:t xml:space="preserve"> of the assigned topic and create Q&amp;As. </w:t>
      </w:r>
      <w:r>
        <w:rPr>
          <w:rFonts w:ascii="Arial" w:hAnsi="Arial"/>
          <w:color w:val="auto"/>
          <w:sz w:val="22"/>
          <w:szCs w:val="22"/>
          <w:lang w:val="en-US"/>
        </w:rPr>
        <w:t>Each student must create at leas</w:t>
      </w:r>
      <w:r w:rsidR="0017605B">
        <w:rPr>
          <w:rFonts w:ascii="Arial" w:hAnsi="Arial"/>
          <w:color w:val="auto"/>
          <w:sz w:val="22"/>
          <w:szCs w:val="22"/>
          <w:lang w:val="en-US"/>
        </w:rPr>
        <w:t>t 10</w:t>
      </w:r>
      <w:r w:rsidR="00B53776">
        <w:rPr>
          <w:rFonts w:ascii="Arial" w:hAnsi="Arial"/>
          <w:color w:val="auto"/>
          <w:sz w:val="22"/>
          <w:szCs w:val="22"/>
          <w:lang w:val="en-US"/>
        </w:rPr>
        <w:t xml:space="preserve"> Q&amp;As. More than 10, </w:t>
      </w:r>
      <w:r>
        <w:rPr>
          <w:rFonts w:ascii="Arial" w:hAnsi="Arial"/>
          <w:color w:val="auto"/>
          <w:sz w:val="22"/>
          <w:szCs w:val="22"/>
          <w:lang w:val="en-US"/>
        </w:rPr>
        <w:t>good</w:t>
      </w:r>
      <w:r w:rsidR="00B53776">
        <w:rPr>
          <w:rFonts w:ascii="Arial" w:hAnsi="Arial"/>
          <w:color w:val="auto"/>
          <w:sz w:val="22"/>
          <w:szCs w:val="22"/>
          <w:lang w:val="en-US"/>
        </w:rPr>
        <w:t xml:space="preserve"> expression and writing in English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 will result a</w:t>
      </w:r>
      <w:r w:rsidR="00B53776">
        <w:rPr>
          <w:rFonts w:ascii="Arial" w:hAnsi="Arial"/>
          <w:color w:val="auto"/>
          <w:sz w:val="22"/>
          <w:szCs w:val="22"/>
          <w:lang w:val="en-US"/>
        </w:rPr>
        <w:t xml:space="preserve"> better mark.</w:t>
      </w:r>
      <w:r w:rsidR="00147812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</w:p>
    <w:p w:rsidR="00FC57DA" w:rsidRDefault="00147812" w:rsidP="00F14AB6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(Using template: Template</w:t>
      </w:r>
      <w:r w:rsidR="00F14AB6">
        <w:rPr>
          <w:rFonts w:ascii="Arial" w:hAnsi="Arial"/>
          <w:b/>
          <w:color w:val="auto"/>
          <w:sz w:val="22"/>
          <w:szCs w:val="22"/>
          <w:lang w:val="en-US"/>
        </w:rPr>
        <w:t>s</w:t>
      </w:r>
      <w:r>
        <w:rPr>
          <w:rFonts w:ascii="Arial" w:hAnsi="Arial"/>
          <w:b/>
          <w:color w:val="auto"/>
          <w:sz w:val="22"/>
          <w:szCs w:val="22"/>
          <w:lang w:val="en-US"/>
        </w:rPr>
        <w:t>/</w:t>
      </w:r>
      <w:proofErr w:type="spellStart"/>
      <w:r w:rsidRPr="00147812">
        <w:rPr>
          <w:rFonts w:ascii="Arial" w:hAnsi="Arial"/>
          <w:b/>
          <w:color w:val="auto"/>
          <w:sz w:val="22"/>
          <w:szCs w:val="22"/>
          <w:lang w:val="en-US"/>
        </w:rPr>
        <w:t>StudentName</w:t>
      </w:r>
      <w:proofErr w:type="spellEnd"/>
      <w:r w:rsidRPr="00147812">
        <w:rPr>
          <w:rFonts w:ascii="Arial" w:hAnsi="Arial"/>
          <w:b/>
          <w:color w:val="auto"/>
          <w:sz w:val="22"/>
          <w:szCs w:val="22"/>
          <w:lang w:val="en-US"/>
        </w:rPr>
        <w:t xml:space="preserve"> - Topic - Q&amp;AList.xls</w:t>
      </w:r>
      <w:r>
        <w:rPr>
          <w:rFonts w:ascii="Arial" w:hAnsi="Arial"/>
          <w:b/>
          <w:color w:val="auto"/>
          <w:sz w:val="22"/>
          <w:szCs w:val="22"/>
          <w:lang w:val="en-US"/>
        </w:rPr>
        <w:t>)</w:t>
      </w:r>
    </w:p>
    <w:p w:rsidR="00D667F8" w:rsidRDefault="00D667F8" w:rsidP="00D667F8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F6180C" w:rsidRPr="00F6180C" w:rsidRDefault="00F14AB6" w:rsidP="00F6180C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2</w:t>
      </w:r>
      <w:r w:rsidR="00F6180C" w:rsidRPr="00F6180C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rd</w:t>
      </w:r>
      <w:r w:rsidR="00F6180C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F6180C" w:rsidRPr="00F6180C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D667F8" w:rsidRPr="00D667F8">
        <w:rPr>
          <w:rFonts w:ascii="Arial" w:hAnsi="Arial"/>
          <w:b/>
          <w:color w:val="auto"/>
          <w:sz w:val="22"/>
          <w:szCs w:val="22"/>
          <w:lang w:val="en-US"/>
        </w:rPr>
        <w:t>Clarify Requirement</w:t>
      </w:r>
      <w:r w:rsidR="00F6180C" w:rsidRPr="00F6180C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DA3BA9" w:rsidRDefault="00BE3A45" w:rsidP="00F6180C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Clarify </w:t>
      </w:r>
      <w:r w:rsidR="00D667F8">
        <w:rPr>
          <w:rFonts w:ascii="Arial" w:hAnsi="Arial"/>
          <w:color w:val="auto"/>
          <w:sz w:val="22"/>
          <w:szCs w:val="22"/>
          <w:lang w:val="en-US"/>
        </w:rPr>
        <w:t xml:space="preserve">the </w:t>
      </w:r>
      <w:r>
        <w:rPr>
          <w:rFonts w:ascii="Arial" w:hAnsi="Arial"/>
          <w:color w:val="auto"/>
          <w:sz w:val="22"/>
          <w:szCs w:val="22"/>
          <w:lang w:val="en-US"/>
        </w:rPr>
        <w:t>Requirement</w:t>
      </w:r>
      <w:r w:rsidR="00D667F8"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D667F8" w:rsidRPr="009B10C4">
        <w:rPr>
          <w:rFonts w:ascii="Arial" w:hAnsi="Arial"/>
          <w:color w:val="auto"/>
          <w:sz w:val="22"/>
          <w:szCs w:val="22"/>
          <w:lang w:val="en-US"/>
        </w:rPr>
        <w:t>of the assigned topic</w:t>
      </w:r>
    </w:p>
    <w:p w:rsidR="00A20FD5" w:rsidRDefault="00147812" w:rsidP="00F6180C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Create 1 screen design document</w:t>
      </w:r>
      <w:r w:rsidR="00A85B50"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for the use case </w:t>
      </w:r>
      <w:r w:rsidR="00146AC0">
        <w:rPr>
          <w:rFonts w:ascii="Arial" w:hAnsi="Arial"/>
          <w:color w:val="auto"/>
          <w:sz w:val="22"/>
          <w:szCs w:val="22"/>
          <w:lang w:val="en-US"/>
        </w:rPr>
        <w:t>document which</w:t>
      </w:r>
      <w:r w:rsidR="00F6180C"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146AC0">
        <w:rPr>
          <w:rFonts w:ascii="Arial" w:hAnsi="Arial"/>
          <w:color w:val="auto"/>
          <w:sz w:val="22"/>
          <w:szCs w:val="22"/>
          <w:lang w:val="en-US"/>
        </w:rPr>
        <w:t>was</w:t>
      </w:r>
      <w:r w:rsidR="00F6180C">
        <w:rPr>
          <w:rFonts w:ascii="Arial" w:hAnsi="Arial"/>
          <w:color w:val="auto"/>
          <w:sz w:val="22"/>
          <w:szCs w:val="22"/>
          <w:lang w:val="en-US"/>
        </w:rPr>
        <w:t xml:space="preserve"> created in previous Lab session.</w:t>
      </w:r>
    </w:p>
    <w:p w:rsidR="000E7FB0" w:rsidRDefault="000E7FB0" w:rsidP="004860D3">
      <w:pPr>
        <w:pStyle w:val="Default"/>
        <w:ind w:left="1080"/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(Using template:</w:t>
      </w:r>
      <w:r w:rsidR="00D667F8">
        <w:rPr>
          <w:rFonts w:ascii="Arial" w:hAnsi="Arial"/>
          <w:b/>
          <w:color w:val="auto"/>
          <w:sz w:val="22"/>
          <w:szCs w:val="22"/>
          <w:lang w:val="en-US"/>
        </w:rPr>
        <w:t xml:space="preserve"> Templates/</w:t>
      </w:r>
      <w:proofErr w:type="spellStart"/>
      <w:r w:rsidR="00D667F8" w:rsidRPr="00D667F8">
        <w:rPr>
          <w:rFonts w:ascii="Arial" w:hAnsi="Arial"/>
          <w:b/>
          <w:color w:val="auto"/>
          <w:sz w:val="22"/>
          <w:szCs w:val="22"/>
          <w:lang w:val="en-US"/>
        </w:rPr>
        <w:t>StudentName</w:t>
      </w:r>
      <w:proofErr w:type="spellEnd"/>
      <w:r w:rsidR="00D667F8" w:rsidRPr="00D667F8">
        <w:rPr>
          <w:rFonts w:ascii="Arial" w:hAnsi="Arial"/>
          <w:b/>
          <w:color w:val="auto"/>
          <w:sz w:val="22"/>
          <w:szCs w:val="22"/>
          <w:lang w:val="en-US"/>
        </w:rPr>
        <w:t xml:space="preserve"> - Ass1 -Clarify Requirement_UseCase</w:t>
      </w:r>
      <w:r w:rsidR="00D667F8">
        <w:rPr>
          <w:rFonts w:ascii="Arial" w:hAnsi="Arial"/>
          <w:b/>
          <w:color w:val="auto"/>
          <w:sz w:val="22"/>
          <w:szCs w:val="22"/>
          <w:lang w:val="en-US"/>
        </w:rPr>
        <w:t>.xls</w:t>
      </w:r>
      <w:r>
        <w:rPr>
          <w:rFonts w:ascii="Arial" w:hAnsi="Arial"/>
          <w:b/>
          <w:color w:val="auto"/>
          <w:sz w:val="22"/>
          <w:szCs w:val="22"/>
          <w:lang w:val="en-US"/>
        </w:rPr>
        <w:t>)</w:t>
      </w:r>
    </w:p>
    <w:p w:rsidR="000E7FB0" w:rsidRDefault="000E7FB0" w:rsidP="000E7FB0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F73B1E" w:rsidRDefault="00E21F4E" w:rsidP="00F73B1E">
      <w:pPr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E21F4E" w:rsidRPr="00FC57DA" w:rsidRDefault="00FC57DA" w:rsidP="00FC57DA">
      <w:pPr>
        <w:spacing w:after="0" w:line="240" w:lineRule="auto"/>
        <w:ind w:left="1080" w:hanging="720"/>
        <w:rPr>
          <w:lang w:val="en-US"/>
        </w:rPr>
      </w:pPr>
      <w:r>
        <w:rPr>
          <w:lang w:val="en-US"/>
        </w:rPr>
        <w:t xml:space="preserve">Soft copies must be submitted to your instructor </w:t>
      </w:r>
      <w:r w:rsidR="008819BD">
        <w:rPr>
          <w:lang w:val="en-US"/>
        </w:rPr>
        <w:t>before workshop of SWRT.</w:t>
      </w:r>
    </w:p>
    <w:p w:rsidR="00E21F4E" w:rsidRPr="0089672C" w:rsidRDefault="00E21F4E" w:rsidP="00F73B1E">
      <w:pPr>
        <w:ind w:left="720"/>
        <w:rPr>
          <w:b/>
          <w:lang w:val="en-AU"/>
        </w:rPr>
      </w:pPr>
    </w:p>
    <w:p w:rsidR="00E21F4E" w:rsidRPr="00F73B1E" w:rsidRDefault="00E21F4E" w:rsidP="00F73B1E">
      <w:pPr>
        <w:rPr>
          <w:lang w:val="en-US"/>
        </w:rPr>
      </w:pPr>
      <w:r w:rsidRPr="00F73B1E">
        <w:rPr>
          <w:b/>
          <w:lang w:val="en-US"/>
        </w:rPr>
        <w:t>Your filename should be labeled according to the following naming convention</w:t>
      </w:r>
      <w:r w:rsidRPr="00F73B1E">
        <w:rPr>
          <w:lang w:val="en-US"/>
        </w:rPr>
        <w:t>:</w:t>
      </w:r>
    </w:p>
    <w:p w:rsidR="00E149AA" w:rsidRDefault="009B10C4" w:rsidP="00F73B1E">
      <w:pPr>
        <w:rPr>
          <w:lang w:val="en-US"/>
        </w:rPr>
      </w:pPr>
      <w:r>
        <w:rPr>
          <w:lang w:val="en-US"/>
        </w:rPr>
        <w:t>&lt;</w:t>
      </w:r>
      <w:r w:rsidR="008819BD">
        <w:rPr>
          <w:lang w:val="en-US"/>
        </w:rPr>
        <w:t>Group Name</w:t>
      </w:r>
      <w:r w:rsidR="00E149AA">
        <w:rPr>
          <w:lang w:val="en-US"/>
        </w:rPr>
        <w:t>&gt;_</w:t>
      </w:r>
      <w:r w:rsidR="008819BD">
        <w:rPr>
          <w:lang w:val="en-US"/>
        </w:rPr>
        <w:t>SWRT</w:t>
      </w:r>
      <w:r w:rsidR="00E149AA">
        <w:rPr>
          <w:lang w:val="en-US"/>
        </w:rPr>
        <w:t>_</w:t>
      </w:r>
      <w:r w:rsidR="008819BD">
        <w:rPr>
          <w:lang w:val="en-US"/>
        </w:rPr>
        <w:t>Assignment</w:t>
      </w:r>
      <w:r w:rsidR="00E21F4E" w:rsidRPr="00F73B1E">
        <w:rPr>
          <w:lang w:val="en-US"/>
        </w:rPr>
        <w:t>.</w:t>
      </w:r>
      <w:r w:rsidR="00E149AA">
        <w:rPr>
          <w:lang w:val="en-US"/>
        </w:rPr>
        <w:t>xls</w:t>
      </w:r>
      <w:r w:rsidR="00E21F4E" w:rsidRPr="00F73B1E">
        <w:rPr>
          <w:lang w:val="en-US"/>
        </w:rPr>
        <w:t xml:space="preserve"> </w:t>
      </w:r>
    </w:p>
    <w:p w:rsidR="00E21F4E" w:rsidRPr="00F73B1E" w:rsidRDefault="008819BD" w:rsidP="005F6391">
      <w:pPr>
        <w:rPr>
          <w:lang w:val="en-AU"/>
        </w:rPr>
      </w:pPr>
      <w:r>
        <w:rPr>
          <w:i/>
          <w:lang w:val="en-US"/>
        </w:rPr>
        <w:t>&lt;Group Name&gt;</w:t>
      </w:r>
      <w:r w:rsidR="00B7211B">
        <w:rPr>
          <w:i/>
          <w:lang w:val="en-US"/>
        </w:rPr>
        <w:t>_</w:t>
      </w:r>
      <w:r>
        <w:rPr>
          <w:i/>
          <w:lang w:val="en-US"/>
        </w:rPr>
        <w:t>SWRT</w:t>
      </w:r>
      <w:r w:rsidR="00E149AA">
        <w:rPr>
          <w:i/>
          <w:lang w:val="en-US"/>
        </w:rPr>
        <w:t>_</w:t>
      </w:r>
      <w:r w:rsidR="00580660">
        <w:rPr>
          <w:i/>
          <w:lang w:val="en-US"/>
        </w:rPr>
        <w:t xml:space="preserve"> 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sectPr w:rsidR="00E21F4E" w:rsidRPr="00F73B1E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7E4" w:rsidRDefault="005667E4" w:rsidP="00697B23">
      <w:pPr>
        <w:pStyle w:val="PB1"/>
      </w:pPr>
      <w:r>
        <w:separator/>
      </w:r>
    </w:p>
  </w:endnote>
  <w:endnote w:type="continuationSeparator" w:id="0">
    <w:p w:rsidR="005667E4" w:rsidRDefault="005667E4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A45" w:rsidRPr="00771EAB" w:rsidRDefault="00BE3A45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0B14FD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0B14FD" w:rsidRPr="00771EAB">
      <w:rPr>
        <w:rStyle w:val="PageNumber"/>
      </w:rPr>
      <w:fldChar w:fldCharType="separate"/>
    </w:r>
    <w:r w:rsidR="00A84F6B">
      <w:rPr>
        <w:rStyle w:val="PageNumber"/>
        <w:noProof/>
      </w:rPr>
      <w:t>2</w:t>
    </w:r>
    <w:r w:rsidR="000B14FD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0B14FD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0B14FD" w:rsidRPr="00771EAB">
      <w:rPr>
        <w:rStyle w:val="PageNumber"/>
      </w:rPr>
      <w:fldChar w:fldCharType="separate"/>
    </w:r>
    <w:r w:rsidR="00A84F6B">
      <w:rPr>
        <w:rStyle w:val="PageNumber"/>
        <w:noProof/>
      </w:rPr>
      <w:t>3</w:t>
    </w:r>
    <w:r w:rsidR="000B14FD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7E4" w:rsidRDefault="005667E4" w:rsidP="00697B23">
      <w:pPr>
        <w:pStyle w:val="PB1"/>
      </w:pPr>
      <w:r>
        <w:separator/>
      </w:r>
    </w:p>
  </w:footnote>
  <w:footnote w:type="continuationSeparator" w:id="0">
    <w:p w:rsidR="005667E4" w:rsidRDefault="005667E4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A45" w:rsidRPr="00771EAB" w:rsidRDefault="00BE3A45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Topic Assignment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91A4AA14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950E3"/>
    <w:multiLevelType w:val="hybridMultilevel"/>
    <w:tmpl w:val="03146612"/>
    <w:lvl w:ilvl="0" w:tplc="6E74B3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10"/>
  </w:num>
  <w:num w:numId="5">
    <w:abstractNumId w:val="6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5"/>
  </w:num>
  <w:num w:numId="10">
    <w:abstractNumId w:val="0"/>
  </w:num>
  <w:num w:numId="11">
    <w:abstractNumId w:val="15"/>
  </w:num>
  <w:num w:numId="12">
    <w:abstractNumId w:val="2"/>
  </w:num>
  <w:num w:numId="13">
    <w:abstractNumId w:val="18"/>
  </w:num>
  <w:num w:numId="14">
    <w:abstractNumId w:val="20"/>
  </w:num>
  <w:num w:numId="15">
    <w:abstractNumId w:val="7"/>
  </w:num>
  <w:num w:numId="16">
    <w:abstractNumId w:val="17"/>
  </w:num>
  <w:num w:numId="17">
    <w:abstractNumId w:val="9"/>
  </w:num>
  <w:num w:numId="18">
    <w:abstractNumId w:val="1"/>
  </w:num>
  <w:num w:numId="19">
    <w:abstractNumId w:val="3"/>
  </w:num>
  <w:num w:numId="20">
    <w:abstractNumId w:val="8"/>
  </w:num>
  <w:num w:numId="21">
    <w:abstractNumId w:val="14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69"/>
    <w:rsid w:val="000011F0"/>
    <w:rsid w:val="00031534"/>
    <w:rsid w:val="00057857"/>
    <w:rsid w:val="000664FB"/>
    <w:rsid w:val="00092BB0"/>
    <w:rsid w:val="00092BD7"/>
    <w:rsid w:val="00096582"/>
    <w:rsid w:val="000B14FD"/>
    <w:rsid w:val="000C1FE0"/>
    <w:rsid w:val="000C4A66"/>
    <w:rsid w:val="000D1161"/>
    <w:rsid w:val="000D1FBF"/>
    <w:rsid w:val="000D26B8"/>
    <w:rsid w:val="000D524D"/>
    <w:rsid w:val="000D56D5"/>
    <w:rsid w:val="000E2791"/>
    <w:rsid w:val="000E7FB0"/>
    <w:rsid w:val="000F0720"/>
    <w:rsid w:val="001207DB"/>
    <w:rsid w:val="00127B81"/>
    <w:rsid w:val="00146AC0"/>
    <w:rsid w:val="00147812"/>
    <w:rsid w:val="00151B68"/>
    <w:rsid w:val="00167DA8"/>
    <w:rsid w:val="0017605B"/>
    <w:rsid w:val="00185032"/>
    <w:rsid w:val="001A412D"/>
    <w:rsid w:val="001A41A7"/>
    <w:rsid w:val="001D7697"/>
    <w:rsid w:val="001E05CE"/>
    <w:rsid w:val="001E217D"/>
    <w:rsid w:val="001F3EED"/>
    <w:rsid w:val="001F455A"/>
    <w:rsid w:val="00201C24"/>
    <w:rsid w:val="00216B59"/>
    <w:rsid w:val="00237B60"/>
    <w:rsid w:val="002437FC"/>
    <w:rsid w:val="00251E83"/>
    <w:rsid w:val="00255B7B"/>
    <w:rsid w:val="00280532"/>
    <w:rsid w:val="002A0595"/>
    <w:rsid w:val="002A1B75"/>
    <w:rsid w:val="002B6010"/>
    <w:rsid w:val="002B6704"/>
    <w:rsid w:val="002C15FB"/>
    <w:rsid w:val="002C5099"/>
    <w:rsid w:val="002C697D"/>
    <w:rsid w:val="002F1A6E"/>
    <w:rsid w:val="002F3B39"/>
    <w:rsid w:val="00301DDE"/>
    <w:rsid w:val="00314E3D"/>
    <w:rsid w:val="00317C53"/>
    <w:rsid w:val="00323046"/>
    <w:rsid w:val="00337C73"/>
    <w:rsid w:val="0034245E"/>
    <w:rsid w:val="00354EAE"/>
    <w:rsid w:val="00360613"/>
    <w:rsid w:val="003613A0"/>
    <w:rsid w:val="00361EF1"/>
    <w:rsid w:val="00364177"/>
    <w:rsid w:val="00365484"/>
    <w:rsid w:val="003B421A"/>
    <w:rsid w:val="003D552E"/>
    <w:rsid w:val="003F19DF"/>
    <w:rsid w:val="004053C9"/>
    <w:rsid w:val="00413E98"/>
    <w:rsid w:val="004559F0"/>
    <w:rsid w:val="004624B6"/>
    <w:rsid w:val="00467E61"/>
    <w:rsid w:val="004756FF"/>
    <w:rsid w:val="004860D3"/>
    <w:rsid w:val="004A3410"/>
    <w:rsid w:val="004A4B9A"/>
    <w:rsid w:val="004B601A"/>
    <w:rsid w:val="004E41EC"/>
    <w:rsid w:val="004E4D85"/>
    <w:rsid w:val="0050359B"/>
    <w:rsid w:val="0053500E"/>
    <w:rsid w:val="00555CBC"/>
    <w:rsid w:val="0056236F"/>
    <w:rsid w:val="005667E4"/>
    <w:rsid w:val="00580660"/>
    <w:rsid w:val="00581F03"/>
    <w:rsid w:val="00582855"/>
    <w:rsid w:val="005940DB"/>
    <w:rsid w:val="0059753A"/>
    <w:rsid w:val="005B5BC4"/>
    <w:rsid w:val="005E1B8E"/>
    <w:rsid w:val="005E64CE"/>
    <w:rsid w:val="005F6391"/>
    <w:rsid w:val="006125F9"/>
    <w:rsid w:val="00614108"/>
    <w:rsid w:val="00617469"/>
    <w:rsid w:val="0062004D"/>
    <w:rsid w:val="006304A0"/>
    <w:rsid w:val="00637D67"/>
    <w:rsid w:val="006438DA"/>
    <w:rsid w:val="00645EEC"/>
    <w:rsid w:val="0067293D"/>
    <w:rsid w:val="00674B66"/>
    <w:rsid w:val="00687D31"/>
    <w:rsid w:val="006945D3"/>
    <w:rsid w:val="00697B23"/>
    <w:rsid w:val="006F2DB5"/>
    <w:rsid w:val="007068F0"/>
    <w:rsid w:val="00714A36"/>
    <w:rsid w:val="00727AFF"/>
    <w:rsid w:val="007406D1"/>
    <w:rsid w:val="00752093"/>
    <w:rsid w:val="0075218F"/>
    <w:rsid w:val="00761723"/>
    <w:rsid w:val="00771EAB"/>
    <w:rsid w:val="007779F1"/>
    <w:rsid w:val="00787511"/>
    <w:rsid w:val="007957CA"/>
    <w:rsid w:val="0079687A"/>
    <w:rsid w:val="00797BB9"/>
    <w:rsid w:val="007A2FE4"/>
    <w:rsid w:val="007C1ACD"/>
    <w:rsid w:val="00801D8C"/>
    <w:rsid w:val="00805AD4"/>
    <w:rsid w:val="0081480B"/>
    <w:rsid w:val="0081676B"/>
    <w:rsid w:val="00860A98"/>
    <w:rsid w:val="00862BE6"/>
    <w:rsid w:val="00880C67"/>
    <w:rsid w:val="008819BD"/>
    <w:rsid w:val="008838C8"/>
    <w:rsid w:val="00893E3C"/>
    <w:rsid w:val="0089672C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A20FD5"/>
    <w:rsid w:val="00A256DB"/>
    <w:rsid w:val="00A2732E"/>
    <w:rsid w:val="00A319FC"/>
    <w:rsid w:val="00A32093"/>
    <w:rsid w:val="00A34B90"/>
    <w:rsid w:val="00A3582F"/>
    <w:rsid w:val="00A376C4"/>
    <w:rsid w:val="00A4556E"/>
    <w:rsid w:val="00A61BCA"/>
    <w:rsid w:val="00A67E69"/>
    <w:rsid w:val="00A84F6B"/>
    <w:rsid w:val="00A85B50"/>
    <w:rsid w:val="00A948B8"/>
    <w:rsid w:val="00AA02BE"/>
    <w:rsid w:val="00AD135D"/>
    <w:rsid w:val="00AD1B25"/>
    <w:rsid w:val="00AE1EF1"/>
    <w:rsid w:val="00AF0F10"/>
    <w:rsid w:val="00B02EB8"/>
    <w:rsid w:val="00B11EC0"/>
    <w:rsid w:val="00B1598F"/>
    <w:rsid w:val="00B24529"/>
    <w:rsid w:val="00B33F46"/>
    <w:rsid w:val="00B53776"/>
    <w:rsid w:val="00B70B62"/>
    <w:rsid w:val="00B7211B"/>
    <w:rsid w:val="00B80BFA"/>
    <w:rsid w:val="00B858CC"/>
    <w:rsid w:val="00BA19AD"/>
    <w:rsid w:val="00BC0ACB"/>
    <w:rsid w:val="00BC55F0"/>
    <w:rsid w:val="00BD5DFB"/>
    <w:rsid w:val="00BE10F7"/>
    <w:rsid w:val="00BE2353"/>
    <w:rsid w:val="00BE3A45"/>
    <w:rsid w:val="00BE74E9"/>
    <w:rsid w:val="00BF110E"/>
    <w:rsid w:val="00BF11A4"/>
    <w:rsid w:val="00C00526"/>
    <w:rsid w:val="00C23E5C"/>
    <w:rsid w:val="00C36B0F"/>
    <w:rsid w:val="00C43DDC"/>
    <w:rsid w:val="00C45A55"/>
    <w:rsid w:val="00C82C78"/>
    <w:rsid w:val="00C85104"/>
    <w:rsid w:val="00CA2687"/>
    <w:rsid w:val="00CB5379"/>
    <w:rsid w:val="00CC0FCA"/>
    <w:rsid w:val="00CC288B"/>
    <w:rsid w:val="00CC56D8"/>
    <w:rsid w:val="00CE4E63"/>
    <w:rsid w:val="00CF2238"/>
    <w:rsid w:val="00CF517A"/>
    <w:rsid w:val="00D15331"/>
    <w:rsid w:val="00D21A33"/>
    <w:rsid w:val="00D5289D"/>
    <w:rsid w:val="00D552D4"/>
    <w:rsid w:val="00D667F8"/>
    <w:rsid w:val="00D743AC"/>
    <w:rsid w:val="00D80731"/>
    <w:rsid w:val="00D8229B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49AA"/>
    <w:rsid w:val="00E21F4E"/>
    <w:rsid w:val="00E26545"/>
    <w:rsid w:val="00E303C6"/>
    <w:rsid w:val="00E541BE"/>
    <w:rsid w:val="00E64C69"/>
    <w:rsid w:val="00E86ACE"/>
    <w:rsid w:val="00E87FED"/>
    <w:rsid w:val="00E93EA1"/>
    <w:rsid w:val="00EA37C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5547B"/>
    <w:rsid w:val="00F6180C"/>
    <w:rsid w:val="00F63D36"/>
    <w:rsid w:val="00F7003C"/>
    <w:rsid w:val="00F73B1E"/>
    <w:rsid w:val="00F87CA1"/>
    <w:rsid w:val="00F9186E"/>
    <w:rsid w:val="00F967C3"/>
    <w:rsid w:val="00FB0FE8"/>
    <w:rsid w:val="00FC57DA"/>
    <w:rsid w:val="00FD4E10"/>
    <w:rsid w:val="00FE3FAC"/>
    <w:rsid w:val="00FF6926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99"/>
    <w:qFormat/>
    <w:rsid w:val="005940DB"/>
    <w:pPr>
      <w:numPr>
        <w:numId w:val="2"/>
      </w:numPr>
      <w:spacing w:after="60"/>
      <w:contextualSpacing/>
    </w:p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940DB"/>
    <w:rPr>
      <w:rFonts w:cs="Times New Roman"/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99"/>
    <w:qFormat/>
    <w:rsid w:val="005940DB"/>
    <w:pPr>
      <w:numPr>
        <w:numId w:val="2"/>
      </w:numPr>
      <w:spacing w:after="60"/>
      <w:contextualSpacing/>
    </w:p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940DB"/>
    <w:rPr>
      <w:rFonts w:cs="Times New Roman"/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</Template>
  <TotalTime>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Do Duc Anh</dc:creator>
  <cp:lastModifiedBy>Van Thi Kim Ngan (FWA.CTC)</cp:lastModifiedBy>
  <cp:revision>4</cp:revision>
  <dcterms:created xsi:type="dcterms:W3CDTF">2015-10-21T02:42:00Z</dcterms:created>
  <dcterms:modified xsi:type="dcterms:W3CDTF">2015-10-21T02:49:00Z</dcterms:modified>
</cp:coreProperties>
</file>